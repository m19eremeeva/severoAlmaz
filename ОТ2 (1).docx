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45D" w14:textId="77777777" w:rsidR="008E2908" w:rsidRPr="0046014C" w:rsidRDefault="008E2908" w:rsidP="008E2908">
      <w:pPr>
        <w:pStyle w:val="a3"/>
        <w:tabs>
          <w:tab w:val="left" w:pos="708"/>
        </w:tabs>
        <w:rPr>
          <w:rFonts w:ascii="Arial" w:hAnsi="Arial" w:cs="Arial"/>
          <w:sz w:val="22"/>
          <w:szCs w:val="22"/>
          <w:lang w:val="en-US"/>
        </w:rPr>
      </w:pPr>
    </w:p>
    <w:p w14:paraId="73413412" w14:textId="77777777" w:rsidR="008E2908" w:rsidRPr="002B1F1D" w:rsidRDefault="008E2908" w:rsidP="008E2908">
      <w:pPr>
        <w:pStyle w:val="2"/>
        <w:rPr>
          <w:rFonts w:ascii="Arial" w:hAnsi="Arial" w:cs="Arial"/>
          <w:b/>
          <w:bCs/>
          <w:sz w:val="22"/>
          <w:szCs w:val="22"/>
        </w:rPr>
      </w:pPr>
      <w:r w:rsidRPr="002B1F1D">
        <w:rPr>
          <w:rFonts w:ascii="Arial" w:hAnsi="Arial" w:cs="Arial"/>
          <w:b/>
          <w:bCs/>
          <w:sz w:val="22"/>
          <w:szCs w:val="22"/>
        </w:rPr>
        <w:t>СЛУЖЕБНАЯ ЗАПИСКА</w:t>
      </w:r>
    </w:p>
    <w:p w14:paraId="277790E6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p w14:paraId="30FE92DC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7685"/>
      </w:tblGrid>
      <w:tr w:rsidR="008E2908" w:rsidRPr="002B1F1D" w14:paraId="7BA7833C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154CA74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Кому: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1CE79763" w14:textId="77777777" w:rsidR="008E2908" w:rsidRPr="00410D8F" w:rsidRDefault="00702614" w:rsidP="00BE5E8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101D0C" w:rsidRPr="002B1F1D" w14:paraId="67951D03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4627F91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31C4D7BC" w14:textId="77777777" w:rsidR="00101D0C" w:rsidRPr="002B1F1D" w:rsidRDefault="00303FF5" w:rsidP="007803E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1C6DFE22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5E86F480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От: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A5EA85D" w14:textId="77777777" w:rsidR="008E2908" w:rsidRPr="00F838AC" w:rsidRDefault="00702614" w:rsidP="00EC7813">
            <w:pPr>
              <w:pStyle w:val="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Начальника </w:t>
            </w:r>
            <w:r w:rsidR="00EC7813">
              <w:rPr>
                <w:rFonts w:ascii="Arial" w:hAnsi="Arial" w:cs="Arial"/>
                <w:iCs/>
                <w:sz w:val="22"/>
                <w:szCs w:val="22"/>
              </w:rPr>
              <w:t>структурного подразделения</w:t>
            </w:r>
            <w:r w:rsidR="00101D0C" w:rsidRPr="00BE5E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101D0C" w:rsidRPr="002B1F1D" w14:paraId="0C4FD610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42BB2C0D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2195D66D" w14:textId="77777777" w:rsidR="00101D0C" w:rsidRPr="002B1F1D" w:rsidRDefault="00A13D3F" w:rsidP="0070261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738A9F99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DD3DBB5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Тема: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3A09BEC" w14:textId="77777777" w:rsidR="008E2908" w:rsidRPr="00D22B55" w:rsidRDefault="00261D67" w:rsidP="00B52645">
            <w:pPr>
              <w:spacing w:line="240" w:lineRule="exact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Обучение и проверка знаний требований охраны труда</w:t>
            </w:r>
            <w:r w:rsidR="00B526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2645" w:rsidRPr="00B52645">
              <w:rPr>
                <w:rFonts w:ascii="Arial" w:hAnsi="Arial" w:cs="Arial"/>
                <w:sz w:val="22"/>
                <w:szCs w:val="22"/>
              </w:rPr>
              <w:t>по программе «Безопасные методы и приемы выполнения работ повышенной опасности»</w:t>
            </w:r>
          </w:p>
        </w:tc>
      </w:tr>
    </w:tbl>
    <w:p w14:paraId="28199BF5" w14:textId="77777777" w:rsidR="008E2908" w:rsidRPr="002B1F1D" w:rsidRDefault="008E2908" w:rsidP="008E2908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14:paraId="7980C4B7" w14:textId="77777777" w:rsidR="008E2908" w:rsidRPr="002B1F1D" w:rsidRDefault="008E2908" w:rsidP="00AA132F">
      <w:pPr>
        <w:pStyle w:val="a3"/>
        <w:tabs>
          <w:tab w:val="left" w:pos="708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07A1F5" w14:textId="77777777" w:rsidR="008E2908" w:rsidRDefault="00AC2395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Уважаем</w:t>
      </w:r>
      <w:r w:rsidR="004D216D">
        <w:rPr>
          <w:rFonts w:ascii="Arial" w:hAnsi="Arial" w:cs="Arial"/>
          <w:b/>
          <w:bCs/>
          <w:sz w:val="22"/>
          <w:szCs w:val="22"/>
        </w:rPr>
        <w:t xml:space="preserve">ый </w:t>
      </w:r>
      <w:r w:rsidR="00303FF5" w:rsidRPr="00303FF5">
        <w:rPr>
          <w:rFonts w:ascii="Arial" w:hAnsi="Arial" w:cs="Arial"/>
          <w:b/>
          <w:sz w:val="22"/>
          <w:szCs w:val="22"/>
        </w:rPr>
        <w:t>ФИО (полностью)</w:t>
      </w:r>
      <w:r w:rsidR="004D216D">
        <w:rPr>
          <w:rFonts w:ascii="Arial" w:hAnsi="Arial" w:cs="Arial"/>
          <w:b/>
          <w:bCs/>
          <w:sz w:val="22"/>
          <w:szCs w:val="22"/>
        </w:rPr>
        <w:t>!</w:t>
      </w:r>
    </w:p>
    <w:p w14:paraId="2BDD090D" w14:textId="77777777" w:rsidR="00696C1D" w:rsidRDefault="00696C1D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9B0F16B" w14:textId="77777777" w:rsidR="00EC7813" w:rsidRDefault="00EC7813" w:rsidP="00B52645">
      <w:pPr>
        <w:spacing w:line="290" w:lineRule="exact"/>
        <w:ind w:left="-709"/>
        <w:rPr>
          <w:rFonts w:ascii="Arial" w:hAnsi="Arial" w:cs="Arial"/>
          <w:sz w:val="22"/>
          <w:szCs w:val="22"/>
        </w:rPr>
      </w:pPr>
      <w:r w:rsidRPr="00504019">
        <w:rPr>
          <w:rFonts w:ascii="Arial" w:hAnsi="Arial" w:cs="Arial"/>
          <w:sz w:val="22"/>
          <w:szCs w:val="22"/>
        </w:rPr>
        <w:t xml:space="preserve">В соответствии </w:t>
      </w:r>
      <w:r w:rsidR="002A3DEA" w:rsidRPr="0049535E">
        <w:rPr>
          <w:rFonts w:ascii="Arial" w:hAnsi="Arial"/>
          <w:sz w:val="22"/>
          <w:szCs w:val="22"/>
        </w:rPr>
        <w:t xml:space="preserve">с Постановлением </w:t>
      </w:r>
      <w:r w:rsidR="00AC22E1">
        <w:rPr>
          <w:rFonts w:ascii="Arial" w:hAnsi="Arial"/>
          <w:sz w:val="22"/>
          <w:szCs w:val="22"/>
        </w:rPr>
        <w:t>Правительства</w:t>
      </w:r>
      <w:r w:rsidR="002A3DEA" w:rsidRPr="0049535E">
        <w:rPr>
          <w:rFonts w:ascii="Arial" w:hAnsi="Arial"/>
          <w:sz w:val="22"/>
          <w:szCs w:val="22"/>
        </w:rPr>
        <w:t xml:space="preserve"> РФ от </w:t>
      </w:r>
      <w:r w:rsidR="00AC22E1">
        <w:rPr>
          <w:rFonts w:ascii="Arial" w:hAnsi="Arial"/>
          <w:sz w:val="22"/>
          <w:szCs w:val="22"/>
        </w:rPr>
        <w:t>24.12.2022</w:t>
      </w:r>
      <w:r w:rsidR="002A3DEA" w:rsidRPr="0049535E">
        <w:rPr>
          <w:rFonts w:ascii="Arial" w:hAnsi="Arial"/>
          <w:sz w:val="22"/>
          <w:szCs w:val="22"/>
        </w:rPr>
        <w:t xml:space="preserve"> № </w:t>
      </w:r>
      <w:r w:rsidR="00AC22E1">
        <w:rPr>
          <w:rFonts w:ascii="Arial" w:hAnsi="Arial"/>
          <w:sz w:val="22"/>
          <w:szCs w:val="22"/>
        </w:rPr>
        <w:t>2464</w:t>
      </w:r>
      <w:r w:rsidR="002A3DEA" w:rsidRPr="0049535E">
        <w:rPr>
          <w:rFonts w:ascii="Arial" w:hAnsi="Arial"/>
          <w:sz w:val="22"/>
          <w:szCs w:val="22"/>
        </w:rPr>
        <w:t xml:space="preserve"> «О</w:t>
      </w:r>
      <w:r w:rsidR="00AC22E1">
        <w:rPr>
          <w:rFonts w:ascii="Arial" w:hAnsi="Arial"/>
          <w:sz w:val="22"/>
          <w:szCs w:val="22"/>
        </w:rPr>
        <w:t xml:space="preserve"> порядке обучения по охране труда и проверки знания требований охраны труда</w:t>
      </w:r>
      <w:r w:rsidR="002A3DEA" w:rsidRPr="0049535E">
        <w:rPr>
          <w:rFonts w:ascii="Arial" w:hAnsi="Arial"/>
          <w:sz w:val="22"/>
          <w:szCs w:val="22"/>
        </w:rPr>
        <w:t>»</w:t>
      </w:r>
      <w:r w:rsidRPr="00504019">
        <w:rPr>
          <w:rFonts w:ascii="Arial" w:hAnsi="Arial" w:cs="Arial"/>
          <w:sz w:val="22"/>
          <w:szCs w:val="22"/>
        </w:rPr>
        <w:t xml:space="preserve"> прошу организовать </w:t>
      </w:r>
      <w:r w:rsidR="002A3DEA">
        <w:rPr>
          <w:rFonts w:ascii="Arial" w:hAnsi="Arial" w:cs="Arial"/>
          <w:sz w:val="22"/>
          <w:szCs w:val="22"/>
        </w:rPr>
        <w:t>обучение и проверку знаний требований охраны труда</w:t>
      </w:r>
      <w:r w:rsidR="00504019" w:rsidRPr="00504019">
        <w:rPr>
          <w:rFonts w:ascii="Arial" w:hAnsi="Arial" w:cs="Arial"/>
          <w:sz w:val="22"/>
          <w:szCs w:val="22"/>
        </w:rPr>
        <w:t xml:space="preserve"> </w:t>
      </w:r>
      <w:r w:rsidR="00B52645" w:rsidRPr="00B52645">
        <w:rPr>
          <w:rFonts w:ascii="Arial" w:hAnsi="Arial" w:cs="Arial"/>
          <w:sz w:val="22"/>
          <w:szCs w:val="22"/>
        </w:rPr>
        <w:t>по программе «Безопасные методы и приемы выполнения работ повышенной опасности»</w:t>
      </w:r>
      <w:r w:rsidR="00B52645">
        <w:rPr>
          <w:rFonts w:ascii="Arial" w:hAnsi="Arial" w:cs="Arial"/>
          <w:sz w:val="22"/>
          <w:szCs w:val="22"/>
        </w:rPr>
        <w:t xml:space="preserve"> </w:t>
      </w:r>
      <w:r w:rsidRPr="00504019">
        <w:rPr>
          <w:rFonts w:ascii="Arial" w:hAnsi="Arial" w:cs="Arial"/>
          <w:sz w:val="22"/>
          <w:szCs w:val="22"/>
        </w:rPr>
        <w:t>с учетом оконч</w:t>
      </w:r>
      <w:r w:rsidR="00504019" w:rsidRPr="00504019">
        <w:rPr>
          <w:rFonts w:ascii="Arial" w:hAnsi="Arial" w:cs="Arial"/>
          <w:sz w:val="22"/>
          <w:szCs w:val="22"/>
        </w:rPr>
        <w:t xml:space="preserve">ания сроков действия </w:t>
      </w:r>
      <w:r w:rsidR="002A3DEA">
        <w:rPr>
          <w:rFonts w:ascii="Arial" w:hAnsi="Arial" w:cs="Arial"/>
          <w:sz w:val="22"/>
          <w:szCs w:val="22"/>
        </w:rPr>
        <w:t xml:space="preserve">удостоверений </w:t>
      </w:r>
      <w:r w:rsidRPr="00504019">
        <w:rPr>
          <w:rFonts w:ascii="Arial" w:hAnsi="Arial" w:cs="Arial"/>
          <w:sz w:val="22"/>
          <w:szCs w:val="22"/>
        </w:rPr>
        <w:t>следующих работников</w:t>
      </w:r>
      <w:r w:rsidR="00504019" w:rsidRPr="00504019">
        <w:rPr>
          <w:rFonts w:ascii="Arial" w:hAnsi="Arial" w:cs="Arial"/>
          <w:sz w:val="22"/>
          <w:szCs w:val="22"/>
        </w:rPr>
        <w:t>:</w:t>
      </w:r>
    </w:p>
    <w:p w14:paraId="742A6A76" w14:textId="77777777" w:rsidR="00504019" w:rsidRP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tbl>
      <w:tblPr>
        <w:tblStyle w:val="a5"/>
        <w:tblW w:w="10207" w:type="dxa"/>
        <w:tblInd w:w="-714" w:type="dxa"/>
        <w:tblLook w:val="04A0" w:firstRow="1" w:lastRow="0" w:firstColumn="1" w:lastColumn="0" w:noHBand="0" w:noVBand="1"/>
      </w:tblPr>
      <w:tblGrid>
        <w:gridCol w:w="454"/>
        <w:gridCol w:w="1940"/>
        <w:gridCol w:w="1859"/>
        <w:gridCol w:w="1880"/>
        <w:gridCol w:w="1664"/>
        <w:gridCol w:w="2410"/>
      </w:tblGrid>
      <w:tr w:rsidR="00B52645" w14:paraId="62E1A29B" w14:textId="77777777" w:rsidTr="00B52645">
        <w:trPr>
          <w:trHeight w:val="1771"/>
        </w:trPr>
        <w:tc>
          <w:tcPr>
            <w:tcW w:w="454" w:type="dxa"/>
            <w:vAlign w:val="center"/>
          </w:tcPr>
          <w:p w14:paraId="1A4333D8" w14:textId="77777777" w:rsidR="00B52645" w:rsidRPr="00AC22E1" w:rsidRDefault="00B52645" w:rsidP="005E2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E1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1940" w:type="dxa"/>
            <w:vAlign w:val="center"/>
          </w:tcPr>
          <w:p w14:paraId="1F28AC6E" w14:textId="77777777" w:rsidR="00B52645" w:rsidRPr="00AC22E1" w:rsidRDefault="00B52645" w:rsidP="00E040CF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1859" w:type="dxa"/>
            <w:vAlign w:val="center"/>
          </w:tcPr>
          <w:p w14:paraId="766BABF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Профессия (должность), по которой работает в настоящее время</w:t>
            </w:r>
          </w:p>
        </w:tc>
        <w:tc>
          <w:tcPr>
            <w:tcW w:w="1880" w:type="dxa"/>
            <w:vAlign w:val="center"/>
          </w:tcPr>
          <w:p w14:paraId="1BB0D87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Структурное подразделение</w:t>
            </w:r>
          </w:p>
        </w:tc>
        <w:tc>
          <w:tcPr>
            <w:tcW w:w="1664" w:type="dxa"/>
            <w:vAlign w:val="center"/>
          </w:tcPr>
          <w:p w14:paraId="6A6CBD1E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B52645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Период обучения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 xml:space="preserve"> (месяц)*</w:t>
            </w:r>
          </w:p>
        </w:tc>
        <w:tc>
          <w:tcPr>
            <w:tcW w:w="2410" w:type="dxa"/>
            <w:vAlign w:val="center"/>
          </w:tcPr>
          <w:p w14:paraId="68A02613" w14:textId="77777777" w:rsidR="00B52645" w:rsidRPr="00BB744D" w:rsidRDefault="00B52645" w:rsidP="00B378E4">
            <w:pPr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B52645">
              <w:rPr>
                <w:rFonts w:ascii="Arial" w:hAnsi="Arial" w:cs="Arial"/>
                <w:bCs/>
                <w:sz w:val="22"/>
                <w:szCs w:val="22"/>
              </w:rPr>
              <w:t>Электронный адрес работника</w:t>
            </w:r>
          </w:p>
        </w:tc>
      </w:tr>
      <w:tr w:rsidR="00B52645" w14:paraId="61D7B03C" w14:textId="77777777" w:rsidTr="00B52645">
        <w:tc>
          <w:tcPr>
            <w:tcW w:w="454" w:type="dxa"/>
          </w:tcPr>
          <w:p w14:paraId="0528103E" w14:textId="77777777" w:rsidR="00B52645" w:rsidRDefault="00B52645" w:rsidP="005E29BC">
            <w:r>
              <w:t>1</w:t>
            </w:r>
          </w:p>
        </w:tc>
        <w:tc>
          <w:tcPr>
            <w:tcW w:w="1940" w:type="dxa"/>
          </w:tcPr>
          <w:p w14:paraId="6D03DEA1" w14:textId="4CC7EDD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Фамилия 2</w:t>
            </w:r>
          </w:p>
        </w:tc>
        <w:tc>
          <w:tcPr>
            <w:tcW w:w="1859" w:type="dxa"/>
          </w:tcPr>
          <w:p w14:paraId="4880CAF6" w14:textId="3B535DD6" w:rsidR="00B52645" w:rsidRPr="00177B4E" w:rsidRDefault="007B5BCD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Сепараторщик</w:t>
            </w:r>
          </w:p>
        </w:tc>
        <w:tc>
          <w:tcPr>
            <w:tcW w:w="1880" w:type="dxa"/>
          </w:tcPr>
          <w:p w14:paraId="0FF71E9B" w14:textId="08720DAF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664" w:type="dxa"/>
          </w:tcPr>
          <w:p w14:paraId="165DCE9E" w14:textId="2A68F4F5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2410" w:type="dxa"/>
          </w:tcPr>
          <w:p w14:paraId="27CC409E" w14:textId="7062D94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fgrtg@hgfgnn.ru</w:t>
            </w:r>
          </w:p>
        </w:tc>
      </w:tr>
      <w:tr w:rsidR="00B52645" w14:paraId="56D2F92A" w14:textId="77777777" w:rsidTr="00B52645">
        <w:tc>
          <w:tcPr>
            <w:tcW w:w="454" w:type="dxa"/>
          </w:tcPr>
          <w:p w14:paraId="2A90C889" w14:textId="77777777" w:rsidR="00B52645" w:rsidRDefault="00B52645" w:rsidP="005E29BC">
            <w:r>
              <w:t>2</w:t>
            </w:r>
          </w:p>
        </w:tc>
        <w:tc>
          <w:tcPr>
            <w:tcW w:w="1940" w:type="dxa"/>
          </w:tcPr>
          <w:p w14:paraId="0F6A0857" w14:textId="26F1B15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Фамилия 3</w:t>
            </w:r>
          </w:p>
        </w:tc>
        <w:tc>
          <w:tcPr>
            <w:tcW w:w="1859" w:type="dxa"/>
          </w:tcPr>
          <w:p w14:paraId="71CE998A" w14:textId="37A14140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Машинист конвейера</w:t>
            </w:r>
          </w:p>
        </w:tc>
        <w:tc>
          <w:tcPr>
            <w:tcW w:w="1880" w:type="dxa"/>
          </w:tcPr>
          <w:p w14:paraId="1DE53C38" w14:textId="29BA4FC2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1664" w:type="dxa"/>
          </w:tcPr>
          <w:p w14:paraId="7E43F832" w14:textId="4C7AC5C1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2410" w:type="dxa"/>
          </w:tcPr>
          <w:p w14:paraId="10959DCA" w14:textId="7BD57FE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>fdgfg@dfgfg.ru</w:t>
            </w:r>
          </w:p>
        </w:tc>
      </w:tr>
      <w:tr w:rsidR="00695F1C" w14:paraId="2C6DFE17" w14:textId="77777777" w:rsidTr="00B52645">
        <w:tc>
          <w:tcPr>
            <w:tcW w:w="454" w:type="dxa"/>
          </w:tcPr>
          <w:p w14:paraId="76ADB598" w14:textId="77777777" w:rsidR="00695F1C" w:rsidRDefault="00695F1C" w:rsidP="00695F1C">
            <w:r>
              <w:t>3</w:t>
            </w:r>
          </w:p>
        </w:tc>
        <w:tc>
          <w:tcPr>
            <w:tcW w:w="1940" w:type="dxa"/>
          </w:tcPr>
          <w:p w14:paraId="011C734C" w14:textId="4ACE7C8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3B7FCD74" w14:textId="433FC7C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30F9A060" w14:textId="4C4BFB22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738A61E2" w14:textId="581858CF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1EDA013B" w14:textId="240154F6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5F1C" w14:paraId="676B75A5" w14:textId="77777777" w:rsidTr="00B52645">
        <w:tc>
          <w:tcPr>
            <w:tcW w:w="454" w:type="dxa"/>
          </w:tcPr>
          <w:p w14:paraId="12B9810A" w14:textId="77777777" w:rsidR="00695F1C" w:rsidRDefault="00695F1C" w:rsidP="00695F1C"/>
        </w:tc>
        <w:tc>
          <w:tcPr>
            <w:tcW w:w="1940" w:type="dxa"/>
          </w:tcPr>
          <w:p w14:paraId="71981773" w14:textId="2F1D1F1B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72C8872B" w14:textId="105D4C6E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11F66825" w14:textId="0E785125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35062018" w14:textId="4D88BA20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470A0B97" w14:textId="5D7419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  <w:tr w:rsidR="00695F1C" w14:paraId="06009D2A" w14:textId="77777777" w:rsidTr="00B52645">
        <w:tc>
          <w:tcPr>
            <w:tcW w:w="454" w:type="dxa"/>
          </w:tcPr>
          <w:p w14:paraId="208D3A52" w14:textId="77777777" w:rsidR="00695F1C" w:rsidRDefault="00695F1C" w:rsidP="00695F1C"/>
        </w:tc>
        <w:tc>
          <w:tcPr>
            <w:tcW w:w="1940" w:type="dxa"/>
          </w:tcPr>
          <w:p w14:paraId="65032D89" w14:textId="072A8C4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59" w:type="dxa"/>
          </w:tcPr>
          <w:p w14:paraId="45F6C121" w14:textId="05F60C3C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880" w:type="dxa"/>
          </w:tcPr>
          <w:p w14:paraId="265BD918" w14:textId="5113E6E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1664" w:type="dxa"/>
          </w:tcPr>
          <w:p w14:paraId="2CA439D9" w14:textId="2877CD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</w:tcPr>
          <w:p w14:paraId="334C024A" w14:textId="218E45D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609A0449" w14:textId="77777777" w:rsid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p w14:paraId="0FA34EEC" w14:textId="77777777" w:rsidR="00C24E69" w:rsidRPr="00AC22E1" w:rsidRDefault="00C24E69" w:rsidP="00AC22E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7176484" w14:textId="77777777" w:rsidR="006C4590" w:rsidRDefault="006C4590" w:rsidP="007803E4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2777D8F2" w14:textId="77777777" w:rsidR="00863ED0" w:rsidRPr="000F6BD7" w:rsidRDefault="008E2908" w:rsidP="00E040CF">
      <w:pPr>
        <w:spacing w:line="360" w:lineRule="auto"/>
        <w:ind w:hanging="709"/>
        <w:jc w:val="both"/>
        <w:rPr>
          <w:rFonts w:ascii="Arial" w:hAnsi="Arial" w:cs="Arial"/>
          <w:bCs/>
          <w:iCs/>
          <w:sz w:val="22"/>
          <w:szCs w:val="22"/>
        </w:rPr>
      </w:pPr>
      <w:r w:rsidRPr="000F6BD7">
        <w:rPr>
          <w:rFonts w:ascii="Arial" w:hAnsi="Arial" w:cs="Arial"/>
          <w:bCs/>
          <w:iCs/>
          <w:sz w:val="22"/>
          <w:szCs w:val="22"/>
        </w:rPr>
        <w:t>С уважением,</w:t>
      </w:r>
    </w:p>
    <w:p w14:paraId="3BCA9035" w14:textId="77777777" w:rsidR="008E2908" w:rsidRPr="000F6BD7" w:rsidRDefault="00D22B55" w:rsidP="00E040CF">
      <w:pPr>
        <w:spacing w:line="360" w:lineRule="auto"/>
        <w:ind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начальник </w:t>
      </w:r>
      <w:r w:rsidR="00A13D3F">
        <w:rPr>
          <w:rFonts w:ascii="Arial" w:hAnsi="Arial" w:cs="Arial"/>
          <w:bCs/>
          <w:iCs/>
          <w:sz w:val="22"/>
          <w:szCs w:val="22"/>
        </w:rPr>
        <w:t>стр.подразделения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                                       </w:t>
      </w:r>
      <w:r w:rsidR="00E040CF">
        <w:rPr>
          <w:rFonts w:ascii="Arial" w:hAnsi="Arial" w:cs="Arial"/>
          <w:bCs/>
          <w:iCs/>
          <w:sz w:val="22"/>
          <w:szCs w:val="22"/>
        </w:rPr>
        <w:t xml:space="preserve">                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</w:t>
      </w:r>
      <w:r w:rsidR="008E2908" w:rsidRPr="000F6BD7">
        <w:rPr>
          <w:rFonts w:ascii="Arial" w:hAnsi="Arial" w:cs="Arial"/>
          <w:sz w:val="22"/>
          <w:szCs w:val="22"/>
        </w:rPr>
        <w:t>__________________</w:t>
      </w:r>
      <w:r w:rsidR="006C4590">
        <w:rPr>
          <w:rFonts w:ascii="Arial" w:hAnsi="Arial" w:cs="Arial"/>
          <w:sz w:val="22"/>
          <w:szCs w:val="22"/>
        </w:rPr>
        <w:t xml:space="preserve"> </w:t>
      </w:r>
      <w:r w:rsidR="0022341A" w:rsidRPr="000F6BD7">
        <w:rPr>
          <w:rFonts w:ascii="Arial" w:hAnsi="Arial" w:cs="Arial"/>
          <w:sz w:val="22"/>
          <w:szCs w:val="22"/>
        </w:rPr>
        <w:t>/</w:t>
      </w:r>
      <w:r w:rsidR="00A13D3F">
        <w:rPr>
          <w:rFonts w:ascii="Arial" w:hAnsi="Arial" w:cs="Arial"/>
          <w:sz w:val="22"/>
          <w:szCs w:val="22"/>
        </w:rPr>
        <w:t>Фамилия ИО</w:t>
      </w:r>
      <w:r w:rsidR="0022341A" w:rsidRPr="000F6BD7">
        <w:rPr>
          <w:rFonts w:ascii="Arial" w:hAnsi="Arial" w:cs="Arial"/>
          <w:sz w:val="22"/>
          <w:szCs w:val="22"/>
        </w:rPr>
        <w:t>/</w:t>
      </w:r>
    </w:p>
    <w:p w14:paraId="650B285A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7818027F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4C24C15D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391AF71C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5A86BD58" w14:textId="77777777" w:rsidR="000C64D6" w:rsidRDefault="000C64D6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7E1AC071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355A955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84E0C80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1542768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31CAAFDA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47C9139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08024A93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AF3A964" w14:textId="77777777" w:rsidR="00B52645" w:rsidRPr="002B1F1D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0B63FD0" w14:textId="77777777" w:rsidR="000C64D6" w:rsidRDefault="000C64D6" w:rsidP="000C64D6">
      <w:pPr>
        <w:rPr>
          <w:rFonts w:ascii="Arial" w:hAnsi="Arial" w:cs="Arial"/>
          <w:sz w:val="22"/>
          <w:szCs w:val="22"/>
        </w:rPr>
      </w:pPr>
    </w:p>
    <w:p w14:paraId="7ABAEA45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6FBA65DB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5CE26816" w14:textId="77777777" w:rsidR="000C64D6" w:rsidRDefault="000C64D6" w:rsidP="00E040CF">
      <w:pPr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Для информации</w:t>
      </w:r>
    </w:p>
    <w:p w14:paraId="74BFF2A0" w14:textId="77777777" w:rsidR="000C64D6" w:rsidRDefault="000C64D6" w:rsidP="00B52645">
      <w:pPr>
        <w:ind w:left="-567"/>
        <w:rPr>
          <w:rFonts w:ascii="Arial" w:hAnsi="Arial" w:cs="Arial"/>
          <w:sz w:val="22"/>
          <w:szCs w:val="22"/>
        </w:rPr>
      </w:pPr>
    </w:p>
    <w:p w14:paraId="02CBCDC7" w14:textId="77777777" w:rsidR="003B61F4" w:rsidRPr="00B378E4" w:rsidRDefault="003B61F4" w:rsidP="00B52645">
      <w:pPr>
        <w:tabs>
          <w:tab w:val="left" w:pos="-284"/>
        </w:tabs>
        <w:spacing w:line="290" w:lineRule="exact"/>
        <w:ind w:left="-567" w:firstLine="567"/>
        <w:rPr>
          <w:rFonts w:ascii="Arial" w:hAnsi="Arial"/>
          <w:color w:val="000000" w:themeColor="text1"/>
          <w:sz w:val="22"/>
          <w:szCs w:val="22"/>
        </w:rPr>
      </w:pPr>
      <w:r w:rsidRPr="00B378E4">
        <w:rPr>
          <w:rFonts w:ascii="Arial" w:hAnsi="Arial"/>
          <w:color w:val="000000" w:themeColor="text1"/>
          <w:sz w:val="22"/>
          <w:szCs w:val="22"/>
        </w:rPr>
        <w:t>*</w:t>
      </w:r>
      <w:r w:rsidR="00B378E4" w:rsidRPr="00B378E4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B52645">
        <w:rPr>
          <w:rFonts w:ascii="Arial" w:hAnsi="Arial"/>
          <w:color w:val="000000" w:themeColor="text1"/>
          <w:sz w:val="22"/>
          <w:szCs w:val="22"/>
        </w:rPr>
        <w:t>Указывается месяц, в котором буде произведено обучение и проверка знаний по ОТ по программе РПО, закреплённый за подразделением.</w:t>
      </w:r>
    </w:p>
    <w:p w14:paraId="5FA20343" w14:textId="77777777" w:rsidR="000C64D6" w:rsidRPr="00AC22E1" w:rsidRDefault="000C64D6" w:rsidP="000C64D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564157B" w14:textId="77777777" w:rsidR="000C64D6" w:rsidRDefault="000C64D6" w:rsidP="000C64D6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4B98EEFE" w14:textId="77777777" w:rsidR="006C4590" w:rsidRPr="000F6BD7" w:rsidRDefault="006C4590" w:rsidP="008E2908">
      <w:pPr>
        <w:rPr>
          <w:rFonts w:ascii="Arial" w:hAnsi="Arial" w:cs="Arial"/>
          <w:sz w:val="22"/>
          <w:szCs w:val="22"/>
        </w:rPr>
      </w:pPr>
    </w:p>
    <w:sectPr w:rsidR="006C4590" w:rsidRPr="000F6BD7" w:rsidSect="00E040CF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1A5"/>
    <w:multiLevelType w:val="hybridMultilevel"/>
    <w:tmpl w:val="0182438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8A5"/>
    <w:multiLevelType w:val="hybridMultilevel"/>
    <w:tmpl w:val="9A2E653C"/>
    <w:lvl w:ilvl="0" w:tplc="C0F8742E">
      <w:start w:val="5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27371671"/>
    <w:multiLevelType w:val="hybridMultilevel"/>
    <w:tmpl w:val="54F6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86148"/>
    <w:multiLevelType w:val="hybridMultilevel"/>
    <w:tmpl w:val="BF8E4484"/>
    <w:lvl w:ilvl="0" w:tplc="7C46061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6ED6"/>
    <w:multiLevelType w:val="hybridMultilevel"/>
    <w:tmpl w:val="C3A4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E4"/>
    <w:rsid w:val="00054D1B"/>
    <w:rsid w:val="00070FBE"/>
    <w:rsid w:val="000B6393"/>
    <w:rsid w:val="000C4509"/>
    <w:rsid w:val="000C4D61"/>
    <w:rsid w:val="000C64D6"/>
    <w:rsid w:val="000D2094"/>
    <w:rsid w:val="000F6BD7"/>
    <w:rsid w:val="00101D0C"/>
    <w:rsid w:val="00177B4E"/>
    <w:rsid w:val="001C7404"/>
    <w:rsid w:val="0022341A"/>
    <w:rsid w:val="00226610"/>
    <w:rsid w:val="002369CE"/>
    <w:rsid w:val="00261D67"/>
    <w:rsid w:val="002A3DEA"/>
    <w:rsid w:val="002B1F1D"/>
    <w:rsid w:val="002B6CCA"/>
    <w:rsid w:val="002C791E"/>
    <w:rsid w:val="002E2105"/>
    <w:rsid w:val="00303FF5"/>
    <w:rsid w:val="0032791E"/>
    <w:rsid w:val="00332E6F"/>
    <w:rsid w:val="00340CED"/>
    <w:rsid w:val="0037215A"/>
    <w:rsid w:val="003779D5"/>
    <w:rsid w:val="00384350"/>
    <w:rsid w:val="003B61F4"/>
    <w:rsid w:val="003F17D0"/>
    <w:rsid w:val="003F5F42"/>
    <w:rsid w:val="00410D8F"/>
    <w:rsid w:val="0046014C"/>
    <w:rsid w:val="004627B1"/>
    <w:rsid w:val="004D216D"/>
    <w:rsid w:val="004F4C56"/>
    <w:rsid w:val="004F76FF"/>
    <w:rsid w:val="00504019"/>
    <w:rsid w:val="00537412"/>
    <w:rsid w:val="005451F5"/>
    <w:rsid w:val="005763B7"/>
    <w:rsid w:val="005811BF"/>
    <w:rsid w:val="00632582"/>
    <w:rsid w:val="00634554"/>
    <w:rsid w:val="00634DCC"/>
    <w:rsid w:val="00664FE6"/>
    <w:rsid w:val="00695F1C"/>
    <w:rsid w:val="00696C1D"/>
    <w:rsid w:val="006A2067"/>
    <w:rsid w:val="006B429B"/>
    <w:rsid w:val="006C01FD"/>
    <w:rsid w:val="006C4590"/>
    <w:rsid w:val="006D7CFB"/>
    <w:rsid w:val="00702614"/>
    <w:rsid w:val="00717B9C"/>
    <w:rsid w:val="007570D0"/>
    <w:rsid w:val="007803E4"/>
    <w:rsid w:val="007832BB"/>
    <w:rsid w:val="007B5BCD"/>
    <w:rsid w:val="00804AA3"/>
    <w:rsid w:val="008165A0"/>
    <w:rsid w:val="008473BF"/>
    <w:rsid w:val="00863ED0"/>
    <w:rsid w:val="008817C4"/>
    <w:rsid w:val="008E2908"/>
    <w:rsid w:val="009142DA"/>
    <w:rsid w:val="009B3A35"/>
    <w:rsid w:val="009C57E6"/>
    <w:rsid w:val="009D6145"/>
    <w:rsid w:val="009E2023"/>
    <w:rsid w:val="00A13D3F"/>
    <w:rsid w:val="00A50682"/>
    <w:rsid w:val="00A86858"/>
    <w:rsid w:val="00AA132F"/>
    <w:rsid w:val="00AB1883"/>
    <w:rsid w:val="00AB1F1C"/>
    <w:rsid w:val="00AC22E1"/>
    <w:rsid w:val="00AC2395"/>
    <w:rsid w:val="00AE200E"/>
    <w:rsid w:val="00B378E4"/>
    <w:rsid w:val="00B52645"/>
    <w:rsid w:val="00B6203C"/>
    <w:rsid w:val="00B65D7D"/>
    <w:rsid w:val="00B956E0"/>
    <w:rsid w:val="00BB07E9"/>
    <w:rsid w:val="00BB744D"/>
    <w:rsid w:val="00BE5E80"/>
    <w:rsid w:val="00BF5135"/>
    <w:rsid w:val="00C04058"/>
    <w:rsid w:val="00C24E69"/>
    <w:rsid w:val="00C56E45"/>
    <w:rsid w:val="00D01712"/>
    <w:rsid w:val="00D22B55"/>
    <w:rsid w:val="00D47E2D"/>
    <w:rsid w:val="00D800E4"/>
    <w:rsid w:val="00D828A7"/>
    <w:rsid w:val="00DD4D53"/>
    <w:rsid w:val="00E040CF"/>
    <w:rsid w:val="00E16D08"/>
    <w:rsid w:val="00E80721"/>
    <w:rsid w:val="00EA6769"/>
    <w:rsid w:val="00EC7813"/>
    <w:rsid w:val="00ED527E"/>
    <w:rsid w:val="00EE4FEB"/>
    <w:rsid w:val="00F36DBD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A071A"/>
  <w15:docId w15:val="{CE09F17A-AFC8-46BA-B788-67D708DC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908"/>
    <w:rPr>
      <w:sz w:val="24"/>
      <w:szCs w:val="24"/>
    </w:rPr>
  </w:style>
  <w:style w:type="paragraph" w:styleId="2">
    <w:name w:val="heading 2"/>
    <w:basedOn w:val="a"/>
    <w:next w:val="a"/>
    <w:qFormat/>
    <w:rsid w:val="008E290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4">
    <w:name w:val="List Paragraph"/>
    <w:basedOn w:val="a"/>
    <w:uiPriority w:val="34"/>
    <w:qFormat/>
    <w:rsid w:val="004D216D"/>
    <w:pPr>
      <w:ind w:left="720"/>
      <w:contextualSpacing/>
    </w:pPr>
  </w:style>
  <w:style w:type="table" w:styleId="a5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BF5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vyatkinaAN\Desktop\&#1057;&#1047;%20&#1096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СЗ шаблон.dot</Template>
  <TotalTime>148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IT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creator>Девяткина Ангелина Николаевна</dc:creator>
  <cp:lastModifiedBy>Мария Ступниченко</cp:lastModifiedBy>
  <cp:revision>19</cp:revision>
  <cp:lastPrinted>2023-09-20T11:17:00Z</cp:lastPrinted>
  <dcterms:created xsi:type="dcterms:W3CDTF">2021-12-13T11:43:00Z</dcterms:created>
  <dcterms:modified xsi:type="dcterms:W3CDTF">2024-09-28T14:29:00Z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